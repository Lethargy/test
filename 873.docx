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B3B73" w14:textId="6495D330" w:rsidR="0026400F" w:rsidRDefault="00AF6125">
      <w:r w:rsidRPr="00AF6125">
        <w:drawing>
          <wp:inline distT="0" distB="0" distL="0" distR="0" wp14:anchorId="62D3B5F2" wp14:editId="3DA5C6EF">
            <wp:extent cx="6400800" cy="3876675"/>
            <wp:effectExtent l="0" t="0" r="0" b="9525"/>
            <wp:docPr id="12737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7E33" w14:textId="57511353" w:rsidR="00AF6125" w:rsidRDefault="00F16DEA">
      <w:pPr>
        <w:rPr>
          <w:rFonts w:eastAsiaTheme="minorEastAsia"/>
          <w:color w:val="4472C4" w:themeColor="accent1"/>
        </w:rPr>
      </w:pPr>
      <w:r w:rsidRPr="00F16DEA">
        <w:rPr>
          <w:color w:val="4472C4" w:themeColor="accent1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ij</m:t>
            </m:r>
          </m:sub>
        </m:sSub>
      </m:oMath>
      <w:r w:rsidRPr="00F16DEA">
        <w:rPr>
          <w:rFonts w:eastAsiaTheme="minorEastAsia"/>
          <w:color w:val="4472C4" w:themeColor="accent1"/>
        </w:rPr>
        <w:t xml:space="preserve"> denote the </w:t>
      </w:r>
      <w:r w:rsidR="00F07C94">
        <w:rPr>
          <w:rFonts w:eastAsiaTheme="minorEastAsia"/>
          <w:color w:val="4472C4" w:themeColor="accent1"/>
        </w:rPr>
        <w:t xml:space="preserve">length of the </w:t>
      </w:r>
      <w:r w:rsidRPr="00F16DEA">
        <w:rPr>
          <w:rFonts w:eastAsiaTheme="minorEastAsia"/>
          <w:color w:val="4472C4" w:themeColor="accent1"/>
        </w:rPr>
        <w:t xml:space="preserve">longest sequence starting 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0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</m:oMath>
      <w:r w:rsidRPr="00F16DEA">
        <w:rPr>
          <w:rFonts w:eastAsiaTheme="minorEastAsia"/>
          <w:color w:val="4472C4" w:themeColor="accen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j</m:t>
            </m:r>
          </m:sub>
        </m:sSub>
      </m:oMath>
      <w:r w:rsidRPr="00F16DEA">
        <w:rPr>
          <w:rFonts w:eastAsiaTheme="minorEastAsia"/>
          <w:color w:val="4472C4" w:themeColor="accent1"/>
        </w:rPr>
        <w:t>.</w:t>
      </w:r>
      <w:r w:rsidR="002A4809">
        <w:rPr>
          <w:rFonts w:eastAsiaTheme="minorEastAsia"/>
          <w:color w:val="4472C4" w:themeColor="accent1"/>
        </w:rPr>
        <w:t xml:space="preserve"> Then, we have the recursion</w:t>
      </w:r>
    </w:p>
    <w:p w14:paraId="24750328" w14:textId="4C2E660B" w:rsidR="002A4809" w:rsidRPr="00F16DEA" w:rsidRDefault="002A4809">
      <w:pPr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ij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jk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∄k</m:t>
                    </m:r>
                  </m:e>
                </m:mr>
              </m:m>
            </m:e>
          </m:d>
        </m:oMath>
      </m:oMathPara>
    </w:p>
    <w:sectPr w:rsidR="002A4809" w:rsidRPr="00F16DEA" w:rsidSect="00583002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2580C" w14:textId="77777777" w:rsidR="00967C69" w:rsidRDefault="00967C69" w:rsidP="0026400F">
      <w:pPr>
        <w:spacing w:after="0" w:line="240" w:lineRule="auto"/>
      </w:pPr>
      <w:r>
        <w:separator/>
      </w:r>
    </w:p>
  </w:endnote>
  <w:endnote w:type="continuationSeparator" w:id="0">
    <w:p w14:paraId="6B8A5893" w14:textId="77777777" w:rsidR="00967C69" w:rsidRDefault="00967C69" w:rsidP="0026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1392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8EA24" w14:textId="77777777" w:rsidR="0026400F" w:rsidRDefault="00264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BD450" w14:textId="77777777" w:rsidR="00967C69" w:rsidRDefault="00967C69" w:rsidP="0026400F">
      <w:pPr>
        <w:spacing w:after="0" w:line="240" w:lineRule="auto"/>
      </w:pPr>
      <w:r>
        <w:separator/>
      </w:r>
    </w:p>
  </w:footnote>
  <w:footnote w:type="continuationSeparator" w:id="0">
    <w:p w14:paraId="28F3B751" w14:textId="77777777" w:rsidR="00967C69" w:rsidRDefault="00967C69" w:rsidP="0026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E6488" w14:textId="77777777" w:rsidR="000468B3" w:rsidRDefault="000468B3">
    <w:pPr>
      <w:pStyle w:val="Header"/>
      <w:rPr>
        <w:szCs w:val="24"/>
      </w:rPr>
    </w:pPr>
  </w:p>
  <w:p w14:paraId="14237D91" w14:textId="77777777" w:rsidR="00BF5253" w:rsidRPr="0026400F" w:rsidRDefault="00BF5253">
    <w:pPr>
      <w:pStyle w:val="Header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25"/>
    <w:rsid w:val="0003183A"/>
    <w:rsid w:val="000468B3"/>
    <w:rsid w:val="001C1473"/>
    <w:rsid w:val="0026400F"/>
    <w:rsid w:val="002A4809"/>
    <w:rsid w:val="004C3AC5"/>
    <w:rsid w:val="005651D5"/>
    <w:rsid w:val="00583002"/>
    <w:rsid w:val="00593DC3"/>
    <w:rsid w:val="00700E9D"/>
    <w:rsid w:val="00967C69"/>
    <w:rsid w:val="00A268B1"/>
    <w:rsid w:val="00A9497E"/>
    <w:rsid w:val="00AA1EE6"/>
    <w:rsid w:val="00AF6125"/>
    <w:rsid w:val="00BF5253"/>
    <w:rsid w:val="00D95A6A"/>
    <w:rsid w:val="00E1299B"/>
    <w:rsid w:val="00F07C94"/>
    <w:rsid w:val="00F16DEA"/>
    <w:rsid w:val="00F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BF0D1"/>
  <w15:chartTrackingRefBased/>
  <w15:docId w15:val="{81340487-6D33-4B7E-8E68-C84A30AC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0F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0F"/>
  </w:style>
  <w:style w:type="paragraph" w:styleId="Footer">
    <w:name w:val="footer"/>
    <w:basedOn w:val="Normal"/>
    <w:link w:val="Foot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0F"/>
  </w:style>
  <w:style w:type="character" w:styleId="PlaceholderText">
    <w:name w:val="Placeholder Text"/>
    <w:basedOn w:val="DefaultParagraphFont"/>
    <w:uiPriority w:val="99"/>
    <w:semiHidden/>
    <w:rsid w:val="00F16D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vy\University%20of%20Michigan%20Dropbox\Lu%20Vy\math-jou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math-journal</Template>
  <TotalTime>22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Vy</dc:creator>
  <cp:keywords/>
  <dc:description/>
  <cp:lastModifiedBy>Vy, Lu</cp:lastModifiedBy>
  <cp:revision>6</cp:revision>
  <dcterms:created xsi:type="dcterms:W3CDTF">2025-08-06T02:55:00Z</dcterms:created>
  <dcterms:modified xsi:type="dcterms:W3CDTF">2025-08-06T03:17:00Z</dcterms:modified>
</cp:coreProperties>
</file>